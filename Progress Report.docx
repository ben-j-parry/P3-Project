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F108" w14:textId="77777777" w:rsidR="007376E0" w:rsidRPr="00AC139D" w:rsidRDefault="007376E0" w:rsidP="007376E0">
      <w:pPr>
        <w:pStyle w:val="TitlePage"/>
      </w:pPr>
      <w:r w:rsidRPr="00AC139D">
        <w:t>Electronics and Computer Science</w:t>
      </w:r>
    </w:p>
    <w:p w14:paraId="0DC28AB0" w14:textId="77777777" w:rsidR="00FA3612" w:rsidRPr="00AC139D" w:rsidRDefault="007376E0" w:rsidP="007376E0">
      <w:pPr>
        <w:pStyle w:val="TitlePage"/>
      </w:pPr>
      <w:r w:rsidRPr="00AC139D">
        <w:t xml:space="preserve">Faculty of </w:t>
      </w:r>
      <w:r w:rsidR="00344F7D" w:rsidRPr="00AC139D">
        <w:t>Engineering and Physical Sciences</w:t>
      </w:r>
    </w:p>
    <w:p w14:paraId="7B4F400D" w14:textId="77777777" w:rsidR="00FA3612" w:rsidRPr="00AC139D" w:rsidRDefault="00FA3612" w:rsidP="007B14C3">
      <w:pPr>
        <w:pStyle w:val="TitlePage"/>
      </w:pPr>
      <w:r w:rsidRPr="00AC139D">
        <w:t>University of Southampton</w:t>
      </w:r>
    </w:p>
    <w:p w14:paraId="2A5922D1" w14:textId="77777777" w:rsidR="00FA3612" w:rsidRPr="00AC139D" w:rsidRDefault="00FA3612" w:rsidP="007B14C3">
      <w:pPr>
        <w:pStyle w:val="TitlePage"/>
      </w:pPr>
    </w:p>
    <w:p w14:paraId="38997B93" w14:textId="77777777" w:rsidR="00110FD2" w:rsidRPr="00AC139D" w:rsidRDefault="00110FD2" w:rsidP="007B14C3">
      <w:pPr>
        <w:pStyle w:val="TitlePage"/>
      </w:pPr>
    </w:p>
    <w:p w14:paraId="73269376" w14:textId="77777777" w:rsidR="00110FD2" w:rsidRPr="00AC139D" w:rsidRDefault="00110FD2" w:rsidP="007B14C3">
      <w:pPr>
        <w:pStyle w:val="TitlePage"/>
      </w:pPr>
    </w:p>
    <w:p w14:paraId="29F406A3" w14:textId="77777777" w:rsidR="00110FD2" w:rsidRPr="00AC139D" w:rsidRDefault="00110FD2" w:rsidP="007B14C3">
      <w:pPr>
        <w:pStyle w:val="TitlePage"/>
      </w:pPr>
    </w:p>
    <w:p w14:paraId="11AF5CEE" w14:textId="77777777" w:rsidR="00110FD2" w:rsidRPr="00AC139D" w:rsidRDefault="00110FD2" w:rsidP="007B14C3">
      <w:pPr>
        <w:pStyle w:val="TitlePage"/>
      </w:pPr>
    </w:p>
    <w:p w14:paraId="0F8CD567" w14:textId="60DE4314" w:rsidR="00FA3612" w:rsidRPr="00AC139D" w:rsidRDefault="00EE5BC6" w:rsidP="007B14C3">
      <w:pPr>
        <w:pStyle w:val="TitlePage"/>
      </w:pPr>
      <w:r w:rsidRPr="00AC139D">
        <w:t>Benjamin Parry</w:t>
      </w:r>
    </w:p>
    <w:p w14:paraId="28E39A13" w14:textId="77777777" w:rsidR="00FA3612" w:rsidRPr="00AC139D" w:rsidRDefault="00FA3612" w:rsidP="007B14C3">
      <w:pPr>
        <w:pStyle w:val="TitlePage"/>
      </w:pPr>
    </w:p>
    <w:p w14:paraId="3E9A9395" w14:textId="59B923A9" w:rsidR="00FA3612" w:rsidRPr="00AC139D" w:rsidRDefault="00EE5BC6" w:rsidP="007B14C3">
      <w:pPr>
        <w:pStyle w:val="TitlePage"/>
      </w:pPr>
      <w:r w:rsidRPr="00AC139D">
        <w:t>7</w:t>
      </w:r>
      <w:r w:rsidRPr="00AC139D">
        <w:rPr>
          <w:vertAlign w:val="superscript"/>
        </w:rPr>
        <w:t>th</w:t>
      </w:r>
      <w:r w:rsidRPr="00AC139D">
        <w:t xml:space="preserve"> December 2022</w:t>
      </w:r>
    </w:p>
    <w:p w14:paraId="4B1C9C50" w14:textId="77777777" w:rsidR="00FA3612" w:rsidRPr="00AC139D" w:rsidRDefault="00FA3612" w:rsidP="007B14C3">
      <w:pPr>
        <w:pStyle w:val="TitlePage"/>
      </w:pPr>
    </w:p>
    <w:p w14:paraId="23A57318" w14:textId="77777777" w:rsidR="00110FD2" w:rsidRPr="00AC139D" w:rsidRDefault="00110FD2" w:rsidP="007B14C3">
      <w:pPr>
        <w:pStyle w:val="TitlePage"/>
      </w:pPr>
    </w:p>
    <w:p w14:paraId="1D3D24E1" w14:textId="4C7F9C9F" w:rsidR="00FA3612" w:rsidRPr="00AC139D" w:rsidRDefault="00EE5BC6" w:rsidP="007B14C3">
      <w:pPr>
        <w:pStyle w:val="TitlePage"/>
      </w:pPr>
      <w:r w:rsidRPr="00AC139D">
        <w:t>An Audio Processor on an FPGA</w:t>
      </w:r>
    </w:p>
    <w:p w14:paraId="4DBC9851" w14:textId="77777777" w:rsidR="00FA3612" w:rsidRPr="00AC139D" w:rsidRDefault="00FA3612" w:rsidP="007B14C3">
      <w:pPr>
        <w:pStyle w:val="TitlePage"/>
      </w:pPr>
    </w:p>
    <w:p w14:paraId="572C2754" w14:textId="77777777" w:rsidR="00110FD2" w:rsidRPr="00AC139D" w:rsidRDefault="00110FD2" w:rsidP="007B14C3">
      <w:pPr>
        <w:pStyle w:val="TitlePage"/>
      </w:pPr>
    </w:p>
    <w:p w14:paraId="53ED9B6E" w14:textId="77777777" w:rsidR="00110FD2" w:rsidRPr="00AC139D" w:rsidRDefault="00110FD2" w:rsidP="007B14C3">
      <w:pPr>
        <w:pStyle w:val="TitlePage"/>
      </w:pPr>
    </w:p>
    <w:p w14:paraId="5D70A39A" w14:textId="77777777" w:rsidR="00110FD2" w:rsidRPr="00AC139D" w:rsidRDefault="00110FD2" w:rsidP="007B14C3">
      <w:pPr>
        <w:pStyle w:val="TitlePage"/>
      </w:pPr>
    </w:p>
    <w:p w14:paraId="45412037" w14:textId="77777777" w:rsidR="00110FD2" w:rsidRPr="00AC139D" w:rsidRDefault="00110FD2" w:rsidP="007B14C3">
      <w:pPr>
        <w:pStyle w:val="TitlePage"/>
      </w:pPr>
    </w:p>
    <w:p w14:paraId="6E7DAC94" w14:textId="77777777" w:rsidR="00110FD2" w:rsidRPr="00AC139D" w:rsidRDefault="00110FD2" w:rsidP="007B14C3">
      <w:pPr>
        <w:pStyle w:val="TitlePage"/>
      </w:pPr>
    </w:p>
    <w:p w14:paraId="6652985C" w14:textId="77777777" w:rsidR="00110FD2" w:rsidRPr="00AC139D" w:rsidRDefault="00110FD2" w:rsidP="007B14C3">
      <w:pPr>
        <w:pStyle w:val="TitlePage"/>
      </w:pPr>
    </w:p>
    <w:p w14:paraId="09ABDF29" w14:textId="2E412726" w:rsidR="00FA3612" w:rsidRPr="00AC139D" w:rsidRDefault="00FA3612" w:rsidP="007B14C3">
      <w:pPr>
        <w:pStyle w:val="TitlePage"/>
      </w:pPr>
      <w:r w:rsidRPr="00AC139D">
        <w:t xml:space="preserve">Project supervisor: </w:t>
      </w:r>
      <w:r w:rsidR="00EE5BC6" w:rsidRPr="00AC139D">
        <w:t xml:space="preserve">Tomasz </w:t>
      </w:r>
      <w:proofErr w:type="spellStart"/>
      <w:r w:rsidR="00EE5BC6" w:rsidRPr="00AC139D">
        <w:t>Kazmierski</w:t>
      </w:r>
      <w:proofErr w:type="spellEnd"/>
    </w:p>
    <w:p w14:paraId="219CE44A" w14:textId="77777777" w:rsidR="00FA3612" w:rsidRPr="00AC139D" w:rsidRDefault="00FA3612" w:rsidP="007B14C3">
      <w:pPr>
        <w:pStyle w:val="TitlePage"/>
      </w:pPr>
      <w:r w:rsidRPr="00AC139D">
        <w:t>Second examiner: &lt;2</w:t>
      </w:r>
      <w:r w:rsidRPr="00AC139D">
        <w:rPr>
          <w:vertAlign w:val="superscript"/>
        </w:rPr>
        <w:t>nd</w:t>
      </w:r>
      <w:r w:rsidRPr="00AC139D">
        <w:t xml:space="preserve"> Examiner&gt;</w:t>
      </w:r>
    </w:p>
    <w:p w14:paraId="1AEEADCC" w14:textId="77777777" w:rsidR="00FA3612" w:rsidRPr="00AC139D" w:rsidRDefault="00FA3612" w:rsidP="007B14C3">
      <w:pPr>
        <w:pStyle w:val="TitlePage"/>
      </w:pPr>
    </w:p>
    <w:p w14:paraId="518E2674" w14:textId="77777777" w:rsidR="00110FD2" w:rsidRPr="00AC139D" w:rsidRDefault="00110FD2" w:rsidP="007B14C3">
      <w:pPr>
        <w:pStyle w:val="TitlePage"/>
      </w:pPr>
    </w:p>
    <w:p w14:paraId="55660495" w14:textId="77777777" w:rsidR="00FA3612" w:rsidRPr="00AC139D" w:rsidRDefault="00140028" w:rsidP="007B14C3">
      <w:pPr>
        <w:pStyle w:val="TitlePage"/>
      </w:pPr>
      <w:r w:rsidRPr="00AC139D">
        <w:t>A project progress</w:t>
      </w:r>
      <w:r w:rsidR="00110FD2" w:rsidRPr="00AC139D">
        <w:t xml:space="preserve"> report submitted for the award </w:t>
      </w:r>
      <w:r w:rsidR="00FA3612" w:rsidRPr="00AC139D">
        <w:t>of</w:t>
      </w:r>
    </w:p>
    <w:p w14:paraId="45CABD2B" w14:textId="609EA942" w:rsidR="007B14C3" w:rsidRPr="00AC139D" w:rsidRDefault="00FD71A3" w:rsidP="007B14C3">
      <w:pPr>
        <w:pStyle w:val="TitlePage"/>
      </w:pPr>
      <w:r w:rsidRPr="00AC139D">
        <w:t>Electrical and Electronic Engineering MEng</w:t>
      </w:r>
    </w:p>
    <w:p w14:paraId="0DC7E9D3" w14:textId="77777777" w:rsidR="00FA3612" w:rsidRPr="00AC139D" w:rsidRDefault="00FA3612" w:rsidP="007B14C3">
      <w:pPr>
        <w:pStyle w:val="OtherHeadernonumbering"/>
        <w:rPr>
          <w:rFonts w:ascii="Times New Roman" w:hAnsi="Times New Roman"/>
        </w:rPr>
      </w:pPr>
      <w:bookmarkStart w:id="0" w:name="_Toc77153123"/>
      <w:bookmarkStart w:id="1" w:name="_Toc77153389"/>
      <w:bookmarkStart w:id="2" w:name="_Toc77153927"/>
      <w:bookmarkStart w:id="3" w:name="_Toc77155402"/>
      <w:r w:rsidRPr="00AC139D">
        <w:rPr>
          <w:rFonts w:ascii="Times New Roman" w:hAnsi="Times New Roman"/>
        </w:rPr>
        <w:lastRenderedPageBreak/>
        <w:t>Abstract</w:t>
      </w:r>
      <w:bookmarkEnd w:id="0"/>
      <w:bookmarkEnd w:id="1"/>
      <w:bookmarkEnd w:id="2"/>
      <w:bookmarkEnd w:id="3"/>
    </w:p>
    <w:p w14:paraId="4961F6E7" w14:textId="77777777" w:rsidR="00FA3612" w:rsidRPr="00AC139D" w:rsidRDefault="00FA3612"/>
    <w:p w14:paraId="4E49DF0C" w14:textId="77777777" w:rsidR="00FA3612" w:rsidRPr="00AC139D" w:rsidRDefault="00FA3612">
      <w:r w:rsidRPr="00AC139D">
        <w:t>No more than 200 words.</w:t>
      </w:r>
    </w:p>
    <w:p w14:paraId="02FEB51E" w14:textId="77777777" w:rsidR="002D7493" w:rsidRPr="00AC139D" w:rsidRDefault="002D7493"/>
    <w:p w14:paraId="0076E6A4" w14:textId="77777777" w:rsidR="002D7493" w:rsidRPr="00AC139D" w:rsidRDefault="002D7493">
      <w:r w:rsidRPr="00AC139D">
        <w:t>This template includes a suggested structure for your progress report.</w:t>
      </w:r>
    </w:p>
    <w:p w14:paraId="6C7AD188" w14:textId="77777777" w:rsidR="002D7493" w:rsidRPr="00AC139D" w:rsidRDefault="002D7493"/>
    <w:p w14:paraId="3EC548D5" w14:textId="77777777" w:rsidR="002D7493" w:rsidRPr="00AC139D" w:rsidRDefault="002D7493">
      <w:r w:rsidRPr="00AC139D">
        <w:t xml:space="preserve">The choice of section headings has been designed to map to the marking criteria given to supervisors. You can you these headings if you want </w:t>
      </w:r>
      <w:proofErr w:type="gramStart"/>
      <w:r w:rsidRPr="00AC139D">
        <w:t>to</w:t>
      </w:r>
      <w:proofErr w:type="gramEnd"/>
      <w:r w:rsidRPr="00AC139D">
        <w:t xml:space="preserve"> but they are not compulsory.</w:t>
      </w:r>
    </w:p>
    <w:p w14:paraId="3187F8E8" w14:textId="77777777" w:rsidR="00FA3612" w:rsidRPr="00AC139D" w:rsidRDefault="00FA3612"/>
    <w:p w14:paraId="4864BAD7" w14:textId="77777777" w:rsidR="00FA3612" w:rsidRPr="00AC139D" w:rsidRDefault="00FA3612" w:rsidP="007B14C3">
      <w:pPr>
        <w:pStyle w:val="OtherHeadernonumbering"/>
        <w:rPr>
          <w:rFonts w:ascii="Times New Roman" w:hAnsi="Times New Roman"/>
        </w:rPr>
      </w:pPr>
      <w:bookmarkStart w:id="4" w:name="_Toc77153124"/>
      <w:bookmarkStart w:id="5" w:name="_Toc77153390"/>
      <w:bookmarkStart w:id="6" w:name="_Toc77153928"/>
      <w:bookmarkStart w:id="7" w:name="_Toc77155403"/>
      <w:r w:rsidRPr="00AC139D">
        <w:rPr>
          <w:rFonts w:ascii="Times New Roman" w:hAnsi="Times New Roman"/>
        </w:rPr>
        <w:lastRenderedPageBreak/>
        <w:t>Contents</w:t>
      </w:r>
      <w:bookmarkEnd w:id="4"/>
      <w:bookmarkEnd w:id="5"/>
      <w:bookmarkEnd w:id="6"/>
      <w:bookmarkEnd w:id="7"/>
    </w:p>
    <w:p w14:paraId="7819FBC3" w14:textId="5C1DBFD5" w:rsidR="00FA3612" w:rsidRDefault="00DF54D7" w:rsidP="00E74AB9">
      <w:pPr>
        <w:pStyle w:val="Heading1"/>
        <w:rPr>
          <w:rFonts w:ascii="Times New Roman" w:hAnsi="Times New Roman" w:cs="Times New Roman"/>
        </w:rPr>
      </w:pPr>
      <w:r>
        <w:rPr>
          <w:rFonts w:ascii="Times New Roman" w:hAnsi="Times New Roman" w:cs="Times New Roman"/>
        </w:rPr>
        <w:lastRenderedPageBreak/>
        <w:t>Introduction</w:t>
      </w:r>
    </w:p>
    <w:p w14:paraId="0837C03C" w14:textId="2A12387B" w:rsidR="00F554C2" w:rsidRDefault="00DF54D7">
      <w:r>
        <w:t>The outcome of this project</w:t>
      </w:r>
      <w:r w:rsidR="003D5CBE">
        <w:t xml:space="preserve"> is to design an audio processor that is implemented on an</w:t>
      </w:r>
      <w:r w:rsidR="00BB1A1C">
        <w:t xml:space="preserve"> Altera De2-115 Cyclone IV</w:t>
      </w:r>
      <w:r w:rsidR="003D5CBE">
        <w:t xml:space="preserve"> FPGA.</w:t>
      </w:r>
      <w:r w:rsidR="00F554C2">
        <w:t xml:space="preserve"> The processor will be based on </w:t>
      </w:r>
      <w:r w:rsidR="00C92B4E">
        <w:t>an embedded microarchitecture</w:t>
      </w:r>
      <w:r w:rsidR="0092025F">
        <w:t xml:space="preserve"> </w:t>
      </w:r>
      <w:r w:rsidR="00ED005E">
        <w:t xml:space="preserve">designed using a RISC instruction set architecture </w:t>
      </w:r>
      <w:r w:rsidR="0092025F">
        <w:t xml:space="preserve">and will be adapted to work with the on-board audio CODEC. </w:t>
      </w:r>
    </w:p>
    <w:p w14:paraId="470224AA" w14:textId="42B82BEB" w:rsidR="00D8532B" w:rsidRDefault="00D8532B"/>
    <w:p w14:paraId="07EA1A01" w14:textId="77777777" w:rsidR="00ED005E" w:rsidRDefault="00ED005E">
      <w:r>
        <w:t xml:space="preserve">This scope of this project is to design and implement an embedded microarchitecture and to explore audio processing techniques and implement them onto the processor. Techniques such as equalisation, synthesis, and compression. </w:t>
      </w:r>
    </w:p>
    <w:p w14:paraId="497B83DD" w14:textId="77777777" w:rsidR="00ED005E" w:rsidRDefault="00ED005E"/>
    <w:p w14:paraId="5E93B4C5" w14:textId="7FE0B934" w:rsidR="004921C8" w:rsidRDefault="004921C8">
      <w:r>
        <w:t>The</w:t>
      </w:r>
      <w:r w:rsidR="00ED005E">
        <w:t xml:space="preserve"> processor will function as an equaliser </w:t>
      </w:r>
      <w:r>
        <w:t xml:space="preserve">which will take a phone input to provide the audio signal to be equalised. The audio will then be put through a parametric equaliser which can control the gain of frequency bands, the centre frequency and the cut off frequencies of the band in real time. This will be controlled by external i/o and the output will be played through a speaker to listen to the new sound. </w:t>
      </w:r>
    </w:p>
    <w:p w14:paraId="6B2E0C61" w14:textId="609DD541" w:rsidR="004921C8" w:rsidRDefault="004921C8"/>
    <w:p w14:paraId="220B0DBC" w14:textId="18DF7460" w:rsidR="004921C8" w:rsidRDefault="004921C8">
      <w:r>
        <w:t xml:space="preserve">If time permitting the processor will function as a synthesiser. The processor will use audio synthesis techniques and potentially MIDI to synthesis audio that is stored on the FPGA. Audio compression may also be added to the processor. This would be part of the equaliser and would compress the audio signal before it is passed to the equaliser.  </w:t>
      </w:r>
    </w:p>
    <w:p w14:paraId="3B87FD91" w14:textId="32F0A21A" w:rsidR="00ED005E" w:rsidRDefault="00ED005E"/>
    <w:p w14:paraId="548789C6" w14:textId="591E4916" w:rsidR="004921C8" w:rsidRDefault="004921C8">
      <w:r>
        <w:t xml:space="preserve">At the </w:t>
      </w:r>
      <w:r w:rsidR="00846080">
        <w:t>time</w:t>
      </w:r>
      <w:r>
        <w:t xml:space="preserve"> of writing</w:t>
      </w:r>
      <w:r w:rsidR="006D5E74">
        <w:t xml:space="preserve">, the first version of a RISC-V processor has been designed and tested which can carry out a small number of instructions. Two versions of an equaliser have been designed for the processor, only one will be implemented and this decision will be made </w:t>
      </w:r>
      <w:r w:rsidR="009D5781">
        <w:t>later</w:t>
      </w:r>
      <w:r w:rsidR="006D5E74">
        <w:t xml:space="preserve"> depending on the capability of the designed processor.</w:t>
      </w:r>
    </w:p>
    <w:p w14:paraId="7A4325C3" w14:textId="4F804C7C" w:rsidR="00140028" w:rsidRDefault="00140028" w:rsidP="00140028">
      <w:pPr>
        <w:pStyle w:val="Heading1"/>
        <w:rPr>
          <w:rFonts w:ascii="Times New Roman" w:hAnsi="Times New Roman" w:cs="Times New Roman"/>
        </w:rPr>
      </w:pPr>
      <w:bookmarkStart w:id="8" w:name="_Toc77155405"/>
      <w:r w:rsidRPr="00AC139D">
        <w:rPr>
          <w:rFonts w:ascii="Times New Roman" w:hAnsi="Times New Roman" w:cs="Times New Roman"/>
        </w:rPr>
        <w:lastRenderedPageBreak/>
        <w:t>Background and report of literature search</w:t>
      </w:r>
      <w:bookmarkEnd w:id="8"/>
    </w:p>
    <w:p w14:paraId="08030113" w14:textId="7AE6B68E" w:rsidR="004921C8" w:rsidRDefault="004921C8" w:rsidP="004921C8">
      <w:pPr>
        <w:pStyle w:val="Heading2"/>
        <w:rPr>
          <w:rFonts w:ascii="Times New Roman" w:hAnsi="Times New Roman" w:cs="Times New Roman"/>
        </w:rPr>
      </w:pPr>
      <w:r w:rsidRPr="004921C8">
        <w:rPr>
          <w:rFonts w:ascii="Times New Roman" w:hAnsi="Times New Roman" w:cs="Times New Roman"/>
        </w:rPr>
        <w:t>Embedded Microarchitecture/ISA</w:t>
      </w:r>
    </w:p>
    <w:p w14:paraId="5A74B109" w14:textId="3524E13E" w:rsidR="002A338F" w:rsidRPr="002A338F" w:rsidRDefault="002F251F" w:rsidP="002A338F">
      <w:r>
        <w:t xml:space="preserve">A processor must have an architecture to dictate </w:t>
      </w:r>
      <w:r w:rsidR="00B057A9">
        <w:t xml:space="preserve">how the </w:t>
      </w:r>
    </w:p>
    <w:p w14:paraId="7FF66A21" w14:textId="7D92537E" w:rsidR="00EA003B" w:rsidRDefault="00EA003B" w:rsidP="00EA003B">
      <w:r>
        <w:t>Talk about NIOS vs RISC -&gt; MIPS vs RISC-V</w:t>
      </w:r>
    </w:p>
    <w:p w14:paraId="7199F664" w14:textId="64ABAFDB" w:rsidR="00EA003B" w:rsidRDefault="00EA003B" w:rsidP="00EA003B">
      <w:r>
        <w:t xml:space="preserve">Decisions </w:t>
      </w:r>
      <w:proofErr w:type="gramStart"/>
      <w:r w:rsidR="00BB1A1C">
        <w:t>why</w:t>
      </w:r>
      <w:proofErr w:type="gramEnd"/>
      <w:r>
        <w:t xml:space="preserve"> I chose to implement RISC-V over other ISA</w:t>
      </w:r>
      <w:r w:rsidR="00BB1A1C">
        <w:t>s</w:t>
      </w:r>
    </w:p>
    <w:p w14:paraId="6037EF13" w14:textId="77777777" w:rsidR="00BB1A1C" w:rsidRDefault="00BB1A1C" w:rsidP="00EA003B"/>
    <w:p w14:paraId="38D1AE88" w14:textId="7B10EF5C" w:rsidR="00BB1A1C" w:rsidRPr="00EA003B" w:rsidRDefault="00BB1A1C" w:rsidP="00EA003B">
      <w:r>
        <w:t>Talk about the reasons for the project?</w:t>
      </w:r>
    </w:p>
    <w:p w14:paraId="1EDF388B" w14:textId="1BE2AAEF" w:rsidR="004921C8" w:rsidRPr="004921C8" w:rsidRDefault="004921C8" w:rsidP="004921C8">
      <w:pPr>
        <w:pStyle w:val="Heading2"/>
        <w:rPr>
          <w:rFonts w:ascii="Times New Roman" w:hAnsi="Times New Roman" w:cs="Times New Roman"/>
        </w:rPr>
      </w:pPr>
      <w:r w:rsidRPr="004921C8">
        <w:rPr>
          <w:rFonts w:ascii="Times New Roman" w:hAnsi="Times New Roman" w:cs="Times New Roman"/>
        </w:rPr>
        <w:t>Equalisation</w:t>
      </w:r>
    </w:p>
    <w:p w14:paraId="56EA5688" w14:textId="13C5763D" w:rsidR="004921C8" w:rsidRDefault="00EA003B" w:rsidP="004921C8">
      <w:r>
        <w:t>Talk about parametric equaliser, IIR vs FIR and the maths behind coefficient calculation.</w:t>
      </w:r>
    </w:p>
    <w:p w14:paraId="1955CA78" w14:textId="6EDEFD20" w:rsidR="00EA003B" w:rsidRPr="004921C8" w:rsidRDefault="00BB1A1C" w:rsidP="004921C8">
      <w:r>
        <w:t>Decisions</w:t>
      </w:r>
      <w:r w:rsidR="00EA003B">
        <w:t xml:space="preserve"> be</w:t>
      </w:r>
      <w:r>
        <w:t>h</w:t>
      </w:r>
      <w:r w:rsidR="00EA003B">
        <w:t>ind parametric filter using IIR and why this may not be feasible</w:t>
      </w:r>
    </w:p>
    <w:p w14:paraId="7F8CB1CE" w14:textId="490A7EE6" w:rsidR="004921C8" w:rsidRDefault="004921C8" w:rsidP="004921C8">
      <w:pPr>
        <w:pStyle w:val="Heading2"/>
        <w:rPr>
          <w:rFonts w:ascii="Times New Roman" w:hAnsi="Times New Roman" w:cs="Times New Roman"/>
        </w:rPr>
      </w:pPr>
      <w:r w:rsidRPr="004921C8">
        <w:rPr>
          <w:rFonts w:ascii="Times New Roman" w:hAnsi="Times New Roman" w:cs="Times New Roman"/>
        </w:rPr>
        <w:t>Synthesis</w:t>
      </w:r>
    </w:p>
    <w:p w14:paraId="32B31333" w14:textId="2B8BDB34" w:rsidR="00EA003B" w:rsidRPr="00EA003B" w:rsidRDefault="00EA003B" w:rsidP="00EA003B">
      <w:r>
        <w:t>Talk about different types of synthesis, additive, subtractive and FM</w:t>
      </w:r>
      <w:r w:rsidR="00BB1A1C">
        <w:t xml:space="preserve">. </w:t>
      </w:r>
    </w:p>
    <w:p w14:paraId="68772A17" w14:textId="48D6B8CD" w:rsidR="00140028" w:rsidRDefault="00140028" w:rsidP="00140028">
      <w:pPr>
        <w:pStyle w:val="Heading1"/>
        <w:rPr>
          <w:rFonts w:ascii="Times New Roman" w:hAnsi="Times New Roman" w:cs="Times New Roman"/>
        </w:rPr>
      </w:pPr>
      <w:bookmarkStart w:id="9" w:name="_Toc77155406"/>
      <w:r w:rsidRPr="00AC139D">
        <w:rPr>
          <w:rFonts w:ascii="Times New Roman" w:hAnsi="Times New Roman" w:cs="Times New Roman"/>
        </w:rPr>
        <w:lastRenderedPageBreak/>
        <w:t>Report on Technical Progress</w:t>
      </w:r>
      <w:bookmarkEnd w:id="9"/>
    </w:p>
    <w:p w14:paraId="16A07D6C" w14:textId="35CBBB52" w:rsidR="004A438C" w:rsidRDefault="00AF63C6" w:rsidP="004A438C">
      <w:r>
        <w:t xml:space="preserve">So far, </w:t>
      </w:r>
      <w:r w:rsidR="00881F1D">
        <w:t xml:space="preserve">a RISC-V CPU has been designed using System Verilog and has been tested using Modelsim. </w:t>
      </w:r>
      <w:r w:rsidR="00F91F91">
        <w:t xml:space="preserve">The processor can </w:t>
      </w:r>
      <w:r w:rsidR="002A338F">
        <w:t>handle a limited set of instructions</w:t>
      </w:r>
    </w:p>
    <w:p w14:paraId="419FD53D" w14:textId="77777777" w:rsidR="004A438C" w:rsidRPr="004A438C" w:rsidRDefault="004A438C" w:rsidP="004A438C"/>
    <w:p w14:paraId="6E988B90" w14:textId="0C9EF3F2" w:rsidR="00BB1A1C" w:rsidRDefault="00BB1A1C" w:rsidP="00BB1A1C">
      <w:r>
        <w:t xml:space="preserve">First version of RISC-V processor in system Verilog which can handle a limited instruction set. </w:t>
      </w:r>
    </w:p>
    <w:p w14:paraId="490153E5" w14:textId="0AEB7DC0" w:rsidR="00BB1A1C" w:rsidRDefault="00BB1A1C" w:rsidP="00BB1A1C"/>
    <w:p w14:paraId="0743ED3E" w14:textId="6C9DB9D2" w:rsidR="00BB1A1C" w:rsidRDefault="00BB1A1C" w:rsidP="00BB1A1C">
      <w:r>
        <w:t>Testing using Assembly language code that’s been written by hand.</w:t>
      </w:r>
    </w:p>
    <w:p w14:paraId="346B1403" w14:textId="77777777" w:rsidR="00BB1A1C" w:rsidRDefault="00BB1A1C" w:rsidP="00BB1A1C"/>
    <w:p w14:paraId="2161BAB5" w14:textId="3A496583" w:rsidR="00BB1A1C" w:rsidRDefault="00BB1A1C" w:rsidP="00BB1A1C">
      <w:r>
        <w:t>First version of filters that has been written in C.</w:t>
      </w:r>
    </w:p>
    <w:p w14:paraId="4193C622" w14:textId="77777777" w:rsidR="00BB1A1C" w:rsidRPr="00BB1A1C" w:rsidRDefault="00BB1A1C" w:rsidP="00BB1A1C"/>
    <w:p w14:paraId="347D3BEF" w14:textId="77777777" w:rsidR="00140028" w:rsidRPr="00AC139D" w:rsidRDefault="00140028" w:rsidP="00140028">
      <w:pPr>
        <w:pStyle w:val="Heading1"/>
        <w:rPr>
          <w:rFonts w:ascii="Times New Roman" w:hAnsi="Times New Roman" w:cs="Times New Roman"/>
        </w:rPr>
      </w:pPr>
      <w:bookmarkStart w:id="10" w:name="_Toc77155407"/>
      <w:r w:rsidRPr="00AC139D">
        <w:rPr>
          <w:rFonts w:ascii="Times New Roman" w:hAnsi="Times New Roman" w:cs="Times New Roman"/>
        </w:rPr>
        <w:lastRenderedPageBreak/>
        <w:t>Plan of remaining work</w:t>
      </w:r>
      <w:bookmarkEnd w:id="10"/>
    </w:p>
    <w:p w14:paraId="66009445" w14:textId="139B72FE" w:rsidR="00D209BD" w:rsidRDefault="00BB1A1C" w:rsidP="00D209BD">
      <w:r>
        <w:t>Finish implementing the processors remaining instructions</w:t>
      </w:r>
    </w:p>
    <w:p w14:paraId="3D88C0FF" w14:textId="0FE60596" w:rsidR="00BB1A1C" w:rsidRDefault="00BB1A1C" w:rsidP="00D209BD">
      <w:r>
        <w:t>Potentially add in the multiplication and floating-point extensions</w:t>
      </w:r>
    </w:p>
    <w:p w14:paraId="16A1CAB4" w14:textId="0671086A" w:rsidR="00BB1A1C" w:rsidRDefault="00BB1A1C" w:rsidP="00D209BD"/>
    <w:p w14:paraId="395C7179" w14:textId="530B1795" w:rsidR="00BB1A1C" w:rsidRDefault="00BB1A1C" w:rsidP="00D209BD">
      <w:r>
        <w:t>Finish coding the equaliser in C and then convert this to RISC-V assembly.</w:t>
      </w:r>
    </w:p>
    <w:p w14:paraId="6B949674" w14:textId="5B0265D2" w:rsidR="00BB1A1C" w:rsidRDefault="00BB1A1C" w:rsidP="00D209BD">
      <w:r>
        <w:t xml:space="preserve">With an online interpreter/assembler or one that I design myself to convert C to assembly and then into </w:t>
      </w:r>
      <w:proofErr w:type="gramStart"/>
      <w:r>
        <w:t>32 bit</w:t>
      </w:r>
      <w:proofErr w:type="gramEnd"/>
      <w:r>
        <w:t xml:space="preserve"> binary instructions. </w:t>
      </w:r>
    </w:p>
    <w:p w14:paraId="0608FE7D" w14:textId="6A0C27CF" w:rsidR="00BB1A1C" w:rsidRDefault="00BB1A1C" w:rsidP="00D209BD">
      <w:r>
        <w:t>Parametric equaliser is preferred but if not feasible a static one to be designed</w:t>
      </w:r>
    </w:p>
    <w:p w14:paraId="650C1545" w14:textId="1B98D5BB" w:rsidR="00BB1A1C" w:rsidRDefault="00BB1A1C" w:rsidP="00D209BD"/>
    <w:p w14:paraId="034BE034" w14:textId="7EEB4CA2" w:rsidR="0078441E" w:rsidRDefault="0078441E" w:rsidP="00D209BD">
      <w:r>
        <w:t>Alter the design of the processor to communicate with the codec and i/o that is onboard the De2.</w:t>
      </w:r>
    </w:p>
    <w:p w14:paraId="3630D976" w14:textId="77777777" w:rsidR="0078441E" w:rsidRDefault="0078441E" w:rsidP="00D209BD"/>
    <w:p w14:paraId="514C1C5B" w14:textId="10E4D7A0" w:rsidR="00BB1A1C" w:rsidRDefault="00BB1A1C" w:rsidP="00D209BD">
      <w:r>
        <w:t xml:space="preserve">Finish the design of the synthesiser </w:t>
      </w:r>
      <w:r w:rsidR="0078441E">
        <w:t xml:space="preserve">and audio </w:t>
      </w:r>
      <w:proofErr w:type="spellStart"/>
      <w:r w:rsidR="0078441E">
        <w:t>compresser</w:t>
      </w:r>
      <w:proofErr w:type="spellEnd"/>
      <w:r w:rsidR="0078441E">
        <w:t xml:space="preserve"> and then implement this in C and turn into binary.</w:t>
      </w:r>
    </w:p>
    <w:p w14:paraId="3E9C7710" w14:textId="13908931" w:rsidR="0078441E" w:rsidRDefault="0078441E" w:rsidP="00D209BD"/>
    <w:p w14:paraId="2AEBD141" w14:textId="77777777" w:rsidR="0078441E" w:rsidRDefault="0078441E" w:rsidP="00D209BD"/>
    <w:p w14:paraId="4C850713" w14:textId="77777777" w:rsidR="00BB1A1C" w:rsidRPr="00AC139D" w:rsidRDefault="00BB1A1C" w:rsidP="00D209BD"/>
    <w:p w14:paraId="3F451713" w14:textId="77777777" w:rsidR="00140028" w:rsidRPr="00AC139D" w:rsidRDefault="00140028" w:rsidP="00140028">
      <w:pPr>
        <w:pStyle w:val="OtherHeadernonumbering"/>
        <w:rPr>
          <w:rFonts w:ascii="Times New Roman" w:hAnsi="Times New Roman"/>
        </w:rPr>
      </w:pPr>
      <w:bookmarkStart w:id="11" w:name="_Toc77155408"/>
      <w:r w:rsidRPr="00AC139D">
        <w:rPr>
          <w:rFonts w:ascii="Times New Roman" w:hAnsi="Times New Roman"/>
        </w:rPr>
        <w:lastRenderedPageBreak/>
        <w:t>References</w:t>
      </w:r>
      <w:bookmarkEnd w:id="11"/>
    </w:p>
    <w:sectPr w:rsidR="00140028" w:rsidRPr="00AC139D"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8BEC" w14:textId="77777777" w:rsidR="0049517D" w:rsidRDefault="0049517D">
      <w:r>
        <w:separator/>
      </w:r>
    </w:p>
  </w:endnote>
  <w:endnote w:type="continuationSeparator" w:id="0">
    <w:p w14:paraId="65A68A45" w14:textId="77777777" w:rsidR="0049517D" w:rsidRDefault="0049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E2B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9A80CB"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364F"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3EB059D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A702" w14:textId="77777777" w:rsidR="0049517D" w:rsidRDefault="0049517D">
      <w:r>
        <w:separator/>
      </w:r>
    </w:p>
  </w:footnote>
  <w:footnote w:type="continuationSeparator" w:id="0">
    <w:p w14:paraId="2E05F7FC" w14:textId="77777777" w:rsidR="0049517D" w:rsidRDefault="00495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3"/>
  </w:num>
  <w:num w:numId="2">
    <w:abstractNumId w:val="11"/>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C6"/>
    <w:rsid w:val="000A0027"/>
    <w:rsid w:val="000C1CF0"/>
    <w:rsid w:val="00110FD2"/>
    <w:rsid w:val="00137F67"/>
    <w:rsid w:val="00140028"/>
    <w:rsid w:val="001A2E95"/>
    <w:rsid w:val="00292D7F"/>
    <w:rsid w:val="002A338F"/>
    <w:rsid w:val="002C4233"/>
    <w:rsid w:val="002D7493"/>
    <w:rsid w:val="002F251F"/>
    <w:rsid w:val="00344F7D"/>
    <w:rsid w:val="003D5CBE"/>
    <w:rsid w:val="00406355"/>
    <w:rsid w:val="004448EC"/>
    <w:rsid w:val="004921C8"/>
    <w:rsid w:val="0049517D"/>
    <w:rsid w:val="004A438C"/>
    <w:rsid w:val="00560174"/>
    <w:rsid w:val="00594238"/>
    <w:rsid w:val="00603504"/>
    <w:rsid w:val="006D5E74"/>
    <w:rsid w:val="007376E0"/>
    <w:rsid w:val="0078441E"/>
    <w:rsid w:val="007B14C3"/>
    <w:rsid w:val="007E29F3"/>
    <w:rsid w:val="0084427B"/>
    <w:rsid w:val="00846080"/>
    <w:rsid w:val="00881F1D"/>
    <w:rsid w:val="008A4758"/>
    <w:rsid w:val="0092025F"/>
    <w:rsid w:val="009D5781"/>
    <w:rsid w:val="00A12B42"/>
    <w:rsid w:val="00A245B0"/>
    <w:rsid w:val="00AC139D"/>
    <w:rsid w:val="00AF63C6"/>
    <w:rsid w:val="00B057A9"/>
    <w:rsid w:val="00BB1A1C"/>
    <w:rsid w:val="00C17308"/>
    <w:rsid w:val="00C3177C"/>
    <w:rsid w:val="00C80820"/>
    <w:rsid w:val="00C92B4E"/>
    <w:rsid w:val="00D209BD"/>
    <w:rsid w:val="00D84D13"/>
    <w:rsid w:val="00D8532B"/>
    <w:rsid w:val="00DF54D7"/>
    <w:rsid w:val="00E74AB9"/>
    <w:rsid w:val="00EA003B"/>
    <w:rsid w:val="00ED005E"/>
    <w:rsid w:val="00EE5BC6"/>
    <w:rsid w:val="00F13FC6"/>
    <w:rsid w:val="00F554C2"/>
    <w:rsid w:val="00F91F91"/>
    <w:rsid w:val="00FA3612"/>
    <w:rsid w:val="00FD5F35"/>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CFC15"/>
  <w14:defaultImageDpi w14:val="300"/>
  <w15:chartTrackingRefBased/>
  <w15:docId w15:val="{3DD49949-8C07-4346-B180-B9CC501F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semiHidden/>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p\Downloads\ProgressTemplate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805BA-D1EE-4A71-995E-6A2E0583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 (1)</Template>
  <TotalTime>347</TotalTime>
  <Pages>8</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3864</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Ben Parry</dc:creator>
  <cp:keywords/>
  <dc:description/>
  <cp:lastModifiedBy>Ben Parry</cp:lastModifiedBy>
  <cp:revision>11</cp:revision>
  <cp:lastPrinted>1900-01-01T00:00:00Z</cp:lastPrinted>
  <dcterms:created xsi:type="dcterms:W3CDTF">2022-12-07T13:52:00Z</dcterms:created>
  <dcterms:modified xsi:type="dcterms:W3CDTF">2022-12-08T16:12:00Z</dcterms:modified>
</cp:coreProperties>
</file>